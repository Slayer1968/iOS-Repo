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FBD1E" w14:textId="77777777" w:rsidR="00782D14" w:rsidRDefault="00B14A7A" w:rsidP="00B14A7A">
      <w:pPr>
        <w:pStyle w:val="Heading1"/>
        <w:jc w:val="center"/>
        <w:rPr>
          <w:lang w:val="en-GB"/>
        </w:rPr>
      </w:pPr>
      <w:r w:rsidRPr="00B14A7A">
        <w:rPr>
          <w:lang w:val="en-GB"/>
        </w:rPr>
        <w:t>Closures and Weak/Strong Reference</w:t>
      </w:r>
      <w:r w:rsidR="00A4782A">
        <w:rPr>
          <w:lang w:val="en-GB"/>
        </w:rPr>
        <w:t>s</w:t>
      </w:r>
      <w:r>
        <w:rPr>
          <w:lang w:val="en-GB"/>
        </w:rPr>
        <w:br/>
        <w:t xml:space="preserve">- Simeon </w:t>
      </w:r>
      <w:proofErr w:type="spellStart"/>
      <w:r>
        <w:rPr>
          <w:lang w:val="en-GB"/>
        </w:rPr>
        <w:t>Savov</w:t>
      </w:r>
      <w:proofErr w:type="spellEnd"/>
    </w:p>
    <w:p w14:paraId="09D7045D" w14:textId="77777777" w:rsidR="00B14A7A" w:rsidRDefault="00C95C78" w:rsidP="00A4782A">
      <w:pPr>
        <w:ind w:firstLine="720"/>
        <w:rPr>
          <w:lang w:val="en-GB"/>
        </w:rPr>
      </w:pPr>
      <w:r>
        <w:rPr>
          <w:lang w:val="en-GB"/>
        </w:rPr>
        <w:t>In Swift, a closure is</w:t>
      </w:r>
      <w:r w:rsidR="00A43C7B">
        <w:rPr>
          <w:lang w:val="en-GB"/>
        </w:rPr>
        <w:t xml:space="preserve"> a self-contained block of functionality that can be passed around and used in </w:t>
      </w:r>
      <w:r w:rsidR="007B20F4">
        <w:rPr>
          <w:lang w:val="en-GB"/>
        </w:rPr>
        <w:t>your</w:t>
      </w:r>
      <w:r w:rsidR="00A43C7B">
        <w:rPr>
          <w:lang w:val="en-GB"/>
        </w:rPr>
        <w:t xml:space="preserve"> code. </w:t>
      </w:r>
      <w:r w:rsidR="007B20F4">
        <w:rPr>
          <w:lang w:val="en-GB"/>
        </w:rPr>
        <w:t>They</w:t>
      </w:r>
      <w:r w:rsidR="00B46A57">
        <w:rPr>
          <w:lang w:val="en-GB"/>
        </w:rPr>
        <w:t xml:space="preserve"> can </w:t>
      </w:r>
      <w:r w:rsidR="00A43C7B">
        <w:rPr>
          <w:lang w:val="en-GB"/>
        </w:rPr>
        <w:t xml:space="preserve">store references to any constants and variables from the context in which they are defined, known as </w:t>
      </w:r>
      <w:r w:rsidR="00A6402A">
        <w:rPr>
          <w:lang w:val="en-GB"/>
        </w:rPr>
        <w:t>“</w:t>
      </w:r>
      <w:r w:rsidR="00A43C7B">
        <w:rPr>
          <w:i/>
          <w:lang w:val="en-GB"/>
        </w:rPr>
        <w:t>closing over</w:t>
      </w:r>
      <w:r w:rsidR="00A6402A">
        <w:rPr>
          <w:i/>
          <w:lang w:val="en-GB"/>
        </w:rPr>
        <w:t>”</w:t>
      </w:r>
      <w:r w:rsidR="00A43C7B">
        <w:rPr>
          <w:i/>
          <w:lang w:val="en-GB"/>
        </w:rPr>
        <w:t xml:space="preserve"> </w:t>
      </w:r>
      <w:r w:rsidR="00A43C7B">
        <w:rPr>
          <w:lang w:val="en-GB"/>
        </w:rPr>
        <w:t>said constants and variables.</w:t>
      </w:r>
      <w:r w:rsidR="00024CD3">
        <w:rPr>
          <w:lang w:val="en-GB"/>
        </w:rPr>
        <w:t xml:space="preserve"> </w:t>
      </w:r>
      <w:r w:rsidR="007B20F4">
        <w:rPr>
          <w:lang w:val="en-GB"/>
        </w:rPr>
        <w:t xml:space="preserve">Closures are similar to functions but you don’t need to name them and can pass them around as arguments to other functions. </w:t>
      </w:r>
      <w:r w:rsidR="00024CD3">
        <w:rPr>
          <w:lang w:val="en-GB"/>
        </w:rPr>
        <w:t>For example, a closure typically looks like this:</w:t>
      </w:r>
    </w:p>
    <w:p w14:paraId="18CF1CCF" w14:textId="77777777" w:rsidR="00024CD3" w:rsidRDefault="00024CD3" w:rsidP="00024CD3">
      <w:pPr>
        <w:ind w:firstLine="720"/>
        <w:rPr>
          <w:lang w:val="en-GB"/>
        </w:rPr>
      </w:pPr>
      <w:proofErr w:type="gramStart"/>
      <w:r>
        <w:rPr>
          <w:lang w:val="en-GB"/>
        </w:rPr>
        <w:t>{  (</w:t>
      </w:r>
      <w:proofErr w:type="gramEnd"/>
      <w:r>
        <w:rPr>
          <w:lang w:val="en-GB"/>
        </w:rPr>
        <w:t>parameters) -&gt; return type in</w:t>
      </w:r>
    </w:p>
    <w:p w14:paraId="5C90ED71" w14:textId="77777777" w:rsidR="00024CD3" w:rsidRDefault="00024CD3" w:rsidP="00024CD3">
      <w:pPr>
        <w:ind w:left="720" w:firstLine="720"/>
        <w:rPr>
          <w:lang w:val="en-GB"/>
        </w:rPr>
      </w:pPr>
      <w:r>
        <w:rPr>
          <w:lang w:val="en-GB"/>
        </w:rPr>
        <w:t>statements</w:t>
      </w:r>
    </w:p>
    <w:p w14:paraId="3EF1E364" w14:textId="77777777" w:rsidR="00024CD3" w:rsidRDefault="00024CD3" w:rsidP="00A4782A">
      <w:pPr>
        <w:ind w:firstLine="720"/>
        <w:rPr>
          <w:lang w:val="en-GB"/>
        </w:rPr>
      </w:pPr>
      <w:r>
        <w:rPr>
          <w:lang w:val="en-GB"/>
        </w:rPr>
        <w:t>}</w:t>
      </w:r>
    </w:p>
    <w:p w14:paraId="60AD36E9" w14:textId="77777777" w:rsidR="00024CD3" w:rsidRDefault="00024CD3" w:rsidP="00024CD3">
      <w:pPr>
        <w:rPr>
          <w:lang w:val="en-GB"/>
        </w:rPr>
      </w:pPr>
      <w:r>
        <w:rPr>
          <w:lang w:val="en-GB"/>
        </w:rPr>
        <w:t xml:space="preserve">Closures are useful for instances when you want to pass </w:t>
      </w:r>
      <w:r w:rsidR="003C4631">
        <w:rPr>
          <w:lang w:val="en-GB"/>
        </w:rPr>
        <w:t xml:space="preserve">a block of code which gets executed as part of another function’s execution. Such as animations, sorting, API designs, </w:t>
      </w:r>
      <w:proofErr w:type="spellStart"/>
      <w:r w:rsidR="003C4631">
        <w:rPr>
          <w:lang w:val="en-GB"/>
        </w:rPr>
        <w:t>asynch</w:t>
      </w:r>
      <w:proofErr w:type="spellEnd"/>
      <w:r w:rsidR="003C4631">
        <w:rPr>
          <w:lang w:val="en-GB"/>
        </w:rPr>
        <w:t xml:space="preserve"> calls to make sure UI’s load properly, etc.</w:t>
      </w:r>
    </w:p>
    <w:p w14:paraId="702082B3" w14:textId="77777777" w:rsidR="00024CD3" w:rsidRDefault="00024CD3" w:rsidP="00B46A57">
      <w:pPr>
        <w:rPr>
          <w:lang w:val="en-GB"/>
        </w:rPr>
      </w:pPr>
    </w:p>
    <w:p w14:paraId="2A43091C" w14:textId="77777777" w:rsidR="00A6402A" w:rsidRDefault="005F04F0" w:rsidP="00A6402A">
      <w:pPr>
        <w:ind w:firstLine="720"/>
        <w:rPr>
          <w:lang w:val="en-GB"/>
        </w:rPr>
      </w:pPr>
      <w:r>
        <w:rPr>
          <w:lang w:val="en-GB"/>
        </w:rPr>
        <w:t>Strong references are essentially normal references which protect</w:t>
      </w:r>
      <w:r w:rsidR="00EE538F">
        <w:rPr>
          <w:lang w:val="en-GB"/>
        </w:rPr>
        <w:t xml:space="preserve"> any</w:t>
      </w:r>
      <w:r>
        <w:rPr>
          <w:lang w:val="en-GB"/>
        </w:rPr>
        <w:t xml:space="preserve"> referred objects from being deallocated by Apple’s ARC (Automatic Reference Counting) memory management system. </w:t>
      </w:r>
      <w:r w:rsidR="00EE538F">
        <w:rPr>
          <w:lang w:val="en-GB"/>
        </w:rPr>
        <w:t xml:space="preserve">Strong references are used often in Swift, for example, the declaration of a property </w:t>
      </w:r>
      <w:r w:rsidR="00D31A6D">
        <w:rPr>
          <w:lang w:val="en-GB"/>
        </w:rPr>
        <w:t xml:space="preserve">with “let” </w:t>
      </w:r>
      <w:r w:rsidR="00EE538F">
        <w:rPr>
          <w:lang w:val="en-GB"/>
        </w:rPr>
        <w:t xml:space="preserve">is strong by default. It is generally safe to use strong references when the object relationship hierarchies are linear, </w:t>
      </w:r>
      <w:r w:rsidR="007A5949">
        <w:rPr>
          <w:lang w:val="en-GB"/>
        </w:rPr>
        <w:t>such as from parent to child.</w:t>
      </w:r>
    </w:p>
    <w:p w14:paraId="68C14937" w14:textId="77777777" w:rsidR="00EE538F" w:rsidRPr="00A43C7B" w:rsidRDefault="007A5949" w:rsidP="00A6402A">
      <w:pPr>
        <w:ind w:firstLine="720"/>
        <w:rPr>
          <w:lang w:val="en-GB"/>
        </w:rPr>
      </w:pPr>
      <w:r>
        <w:rPr>
          <w:lang w:val="en-GB"/>
        </w:rPr>
        <w:t xml:space="preserve">Weak </w:t>
      </w:r>
      <w:r w:rsidR="00EE538F">
        <w:rPr>
          <w:lang w:val="en-GB"/>
        </w:rPr>
        <w:t>references</w:t>
      </w:r>
      <w:r>
        <w:rPr>
          <w:lang w:val="en-GB"/>
        </w:rPr>
        <w:t>, however,</w:t>
      </w:r>
      <w:r w:rsidR="00EE538F">
        <w:rPr>
          <w:lang w:val="en-GB"/>
        </w:rPr>
        <w:t xml:space="preserve"> are </w:t>
      </w:r>
      <w:r>
        <w:rPr>
          <w:lang w:val="en-GB"/>
        </w:rPr>
        <w:t xml:space="preserve">references that do not protect objects from deallocation by </w:t>
      </w:r>
      <w:r w:rsidR="00A6402A">
        <w:rPr>
          <w:lang w:val="en-GB"/>
        </w:rPr>
        <w:t xml:space="preserve">the </w:t>
      </w:r>
      <w:r>
        <w:rPr>
          <w:lang w:val="en-GB"/>
        </w:rPr>
        <w:t>ARC</w:t>
      </w:r>
      <w:r w:rsidR="00A6402A">
        <w:rPr>
          <w:lang w:val="en-GB"/>
        </w:rPr>
        <w:t xml:space="preserve"> functionality</w:t>
      </w:r>
      <w:r>
        <w:rPr>
          <w:lang w:val="en-GB"/>
        </w:rPr>
        <w:t>.</w:t>
      </w:r>
      <w:r w:rsidR="001C5E4E">
        <w:rPr>
          <w:lang w:val="en-GB"/>
        </w:rPr>
        <w:t xml:space="preserve"> Additionally, a weak reference zeroes out the pointer to the object when it successfully deallocates, ensuring th</w:t>
      </w:r>
      <w:r w:rsidR="00F80DD2">
        <w:rPr>
          <w:lang w:val="en-GB"/>
        </w:rPr>
        <w:t>at the</w:t>
      </w:r>
      <w:r w:rsidR="001C5E4E">
        <w:rPr>
          <w:lang w:val="en-GB"/>
        </w:rPr>
        <w:t xml:space="preserve"> weak reference will either be a valid object or nil.</w:t>
      </w:r>
      <w:r w:rsidR="00F80DD2">
        <w:rPr>
          <w:lang w:val="en-GB"/>
        </w:rPr>
        <w:t xml:space="preserve"> In Swift, all weak references are mutable </w:t>
      </w:r>
      <w:r w:rsidR="00A6402A">
        <w:rPr>
          <w:lang w:val="en-GB"/>
        </w:rPr>
        <w:t xml:space="preserve">non-constants </w:t>
      </w:r>
      <w:r w:rsidR="00D31A6D">
        <w:rPr>
          <w:lang w:val="en-GB"/>
        </w:rPr>
        <w:t>like</w:t>
      </w:r>
      <w:r w:rsidR="00F80DD2">
        <w:rPr>
          <w:lang w:val="en-GB"/>
        </w:rPr>
        <w:t xml:space="preserve"> “</w:t>
      </w:r>
      <w:proofErr w:type="spellStart"/>
      <w:r w:rsidR="00F80DD2">
        <w:rPr>
          <w:lang w:val="en-GB"/>
        </w:rPr>
        <w:t>var</w:t>
      </w:r>
      <w:proofErr w:type="spellEnd"/>
      <w:r w:rsidR="00F80DD2">
        <w:rPr>
          <w:lang w:val="en-GB"/>
        </w:rPr>
        <w:t>”</w:t>
      </w:r>
      <w:r w:rsidR="00A6402A">
        <w:rPr>
          <w:lang w:val="en-GB"/>
        </w:rPr>
        <w:t xml:space="preserve"> because</w:t>
      </w:r>
      <w:r w:rsidR="00D31A6D">
        <w:rPr>
          <w:lang w:val="en-GB"/>
        </w:rPr>
        <w:t xml:space="preserve"> the reference can and will be changed</w:t>
      </w:r>
      <w:r w:rsidR="00A6402A">
        <w:rPr>
          <w:lang w:val="en-GB"/>
        </w:rPr>
        <w:t xml:space="preserve"> to nil when there is no longer anything holding a strong reference to it.</w:t>
      </w:r>
      <w:bookmarkStart w:id="0" w:name="_GoBack"/>
      <w:bookmarkEnd w:id="0"/>
    </w:p>
    <w:sectPr w:rsidR="00EE538F" w:rsidRPr="00A43C7B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1C0313" w14:textId="77777777" w:rsidR="00275792" w:rsidRDefault="00275792">
      <w:r>
        <w:separator/>
      </w:r>
    </w:p>
    <w:p w14:paraId="1CAEA3C1" w14:textId="77777777" w:rsidR="00275792" w:rsidRDefault="00275792"/>
  </w:endnote>
  <w:endnote w:type="continuationSeparator" w:id="0">
    <w:p w14:paraId="3B50827D" w14:textId="77777777" w:rsidR="00275792" w:rsidRDefault="00275792">
      <w:r>
        <w:continuationSeparator/>
      </w:r>
    </w:p>
    <w:p w14:paraId="1AAAC5A9" w14:textId="77777777" w:rsidR="00275792" w:rsidRDefault="002757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74A862" w14:textId="77777777" w:rsidR="00782D14" w:rsidRDefault="00D37F1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402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07C99" w14:textId="77777777" w:rsidR="00275792" w:rsidRDefault="00275792">
      <w:r>
        <w:separator/>
      </w:r>
    </w:p>
    <w:p w14:paraId="3468CE8D" w14:textId="77777777" w:rsidR="00275792" w:rsidRDefault="00275792"/>
  </w:footnote>
  <w:footnote w:type="continuationSeparator" w:id="0">
    <w:p w14:paraId="39EC65C7" w14:textId="77777777" w:rsidR="00275792" w:rsidRDefault="00275792">
      <w:r>
        <w:continuationSeparator/>
      </w:r>
    </w:p>
    <w:p w14:paraId="3D095F88" w14:textId="77777777" w:rsidR="00275792" w:rsidRDefault="0027579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A7A"/>
    <w:rsid w:val="00024CD3"/>
    <w:rsid w:val="001C5E4E"/>
    <w:rsid w:val="00275792"/>
    <w:rsid w:val="003C4631"/>
    <w:rsid w:val="005F04F0"/>
    <w:rsid w:val="00782D14"/>
    <w:rsid w:val="007A5949"/>
    <w:rsid w:val="007B20F4"/>
    <w:rsid w:val="00A132F5"/>
    <w:rsid w:val="00A43C7B"/>
    <w:rsid w:val="00A4782A"/>
    <w:rsid w:val="00A6402A"/>
    <w:rsid w:val="00B14A7A"/>
    <w:rsid w:val="00B46A57"/>
    <w:rsid w:val="00C95C78"/>
    <w:rsid w:val="00D31A6D"/>
    <w:rsid w:val="00D37F16"/>
    <w:rsid w:val="00EE538F"/>
    <w:rsid w:val="00F8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055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7F16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bookpro/Library/Containers/com.microsoft.Word/Data/Library/Caches/1030/TM10002086/Tag%20no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E7E"/>
    <w:rsid w:val="006D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FB9685AF991547893CFAD401DD900D">
    <w:name w:val="E9FB9685AF991547893CFAD401DD900D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val="da-DK" w:eastAsia="ja-JP"/>
    </w:rPr>
  </w:style>
  <w:style w:type="paragraph" w:customStyle="1" w:styleId="5879EEBEA4213C4089FED637599A83B5">
    <w:name w:val="5879EEBEA4213C4089FED637599A83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Tag noter.dotx</Template>
  <TotalTime>36</TotalTime>
  <Pages>1</Pages>
  <Words>249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2020-05-06T11:48:00Z</dcterms:created>
  <dcterms:modified xsi:type="dcterms:W3CDTF">2020-05-06T12:56:00Z</dcterms:modified>
</cp:coreProperties>
</file>